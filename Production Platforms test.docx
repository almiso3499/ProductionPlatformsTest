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91C8" w14:textId="77777777" w:rsidR="00771F16" w:rsidRPr="00FB468C" w:rsidRDefault="003320E7">
      <w:pPr>
        <w:pStyle w:val="Ttulo"/>
        <w:rPr>
          <w:lang w:val="es-ES"/>
        </w:rPr>
      </w:pPr>
      <w:r>
        <w:rPr>
          <w:lang w:val="es-ES"/>
        </w:rPr>
        <w:t>Production Platforms test</w:t>
      </w:r>
    </w:p>
    <w:p w14:paraId="1C8E9A66" w14:textId="77777777" w:rsidR="00771F16" w:rsidRPr="00FB468C" w:rsidRDefault="003320E7" w:rsidP="003320E7">
      <w:pPr>
        <w:pStyle w:val="Ttulo1"/>
        <w:numPr>
          <w:ilvl w:val="0"/>
          <w:numId w:val="27"/>
        </w:numPr>
        <w:rPr>
          <w:lang w:val="es-ES"/>
        </w:rPr>
      </w:pPr>
      <w:r>
        <w:rPr>
          <w:lang w:val="es-ES"/>
        </w:rPr>
        <w:t>Exercise 1 - SQL</w:t>
      </w:r>
    </w:p>
    <w:p w14:paraId="25C5EE88" w14:textId="77777777" w:rsidR="00936CAE" w:rsidRDefault="007C1E02" w:rsidP="003320E7">
      <w:pPr>
        <w:rPr>
          <w:lang w:val="en-GB"/>
        </w:rPr>
      </w:pPr>
      <w:r>
        <w:rPr>
          <w:lang w:val="en-GB"/>
        </w:rPr>
        <w:t>Resolution time = 45 min</w:t>
      </w:r>
    </w:p>
    <w:p w14:paraId="355CA914" w14:textId="77777777" w:rsidR="000A0F9B" w:rsidRDefault="003320E7" w:rsidP="003320E7">
      <w:pPr>
        <w:rPr>
          <w:lang w:val="en-GB"/>
        </w:rPr>
      </w:pPr>
      <w:r w:rsidRPr="003320E7">
        <w:rPr>
          <w:lang w:val="en-GB"/>
        </w:rPr>
        <w:t>Use the sample database</w:t>
      </w:r>
      <w:r w:rsidR="007C1E02">
        <w:rPr>
          <w:lang w:val="en-GB"/>
        </w:rPr>
        <w:t xml:space="preserve"> </w:t>
      </w:r>
      <w:r w:rsidRPr="003320E7">
        <w:rPr>
          <w:lang w:val="en-GB"/>
        </w:rPr>
        <w:t>AdventureWorks t</w:t>
      </w:r>
      <w:r>
        <w:rPr>
          <w:lang w:val="en-GB"/>
        </w:rPr>
        <w:t>o create the following queries.</w:t>
      </w:r>
    </w:p>
    <w:p w14:paraId="3ECF3DA8" w14:textId="77777777" w:rsidR="0073546C" w:rsidRDefault="0073546C" w:rsidP="0073546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F7D2442" w14:textId="77777777" w:rsidR="00313B99" w:rsidRDefault="00313B99" w:rsidP="00313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1). </w:t>
      </w:r>
      <w:r w:rsidR="0073546C" w:rsidRPr="0073546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Show </w:t>
      </w:r>
      <w:r w:rsidR="007C1E0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 order quantity (</w:t>
      </w:r>
      <w:r w:rsidR="0073546C" w:rsidRPr="0073546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OrderQty</w:t>
      </w:r>
      <w:r w:rsidR="007C1E0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  <w:r w:rsidR="0073546C" w:rsidRPr="0073546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, the Name </w:t>
      </w:r>
      <w:r w:rsidR="007C1E0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of the product (Name) </w:t>
      </w:r>
      <w:r w:rsidR="0073546C" w:rsidRPr="0073546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and the </w:t>
      </w:r>
      <w:r w:rsidR="007C1E0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price (</w:t>
      </w:r>
      <w:r w:rsidR="0073546C" w:rsidRPr="0073546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ListPrice</w:t>
      </w:r>
      <w:r w:rsidR="007C1E0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  <w:r w:rsidR="0073546C" w:rsidRPr="0073546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of the order made by CustomerID </w:t>
      </w:r>
      <w:r w:rsidRP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29531</w:t>
      </w:r>
    </w:p>
    <w:p w14:paraId="6EE4C3BA" w14:textId="77777777" w:rsidR="00313B99" w:rsidRDefault="00313B99" w:rsidP="00313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5935A8E9" w14:textId="77777777" w:rsidR="00313B99" w:rsidRDefault="007C1E02" w:rsidP="00313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2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How many products in ProductCategory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</w:t>
      </w:r>
      <w:r w:rsidR="00EB59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Mountain Bikes’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have been sold to an address in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‘Toronto’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?</w:t>
      </w:r>
    </w:p>
    <w:p w14:paraId="7A9DD3AC" w14:textId="77777777" w:rsidR="00313B99" w:rsidRDefault="00313B99" w:rsidP="00313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13CE764E" w14:textId="77777777" w:rsidR="00313B99" w:rsidRDefault="007C1E02" w:rsidP="00313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3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Show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the number of orders by range 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(in $)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 and the total sum</w:t>
      </w:r>
      <w:r w:rsidR="00313B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</w:p>
    <w:p w14:paraId="729D5BE2" w14:textId="77777777" w:rsidR="007C1E02" w:rsidRPr="00313B99" w:rsidRDefault="007C1E02" w:rsidP="00313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19DAED3B" w14:textId="77777777" w:rsidR="007C1E02" w:rsidRPr="007C1E02" w:rsidRDefault="007C1E02" w:rsidP="007C1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ES"/>
        </w:rPr>
      </w:pPr>
      <w:r w:rsidRPr="007C1E02">
        <w:rPr>
          <w:rFonts w:ascii="Courier New" w:eastAsia="Times New Roman" w:hAnsi="Courier New" w:cs="Courier New"/>
          <w:sz w:val="20"/>
          <w:szCs w:val="20"/>
          <w:lang w:val="en" w:eastAsia="es-ES"/>
        </w:rPr>
        <w:t xml:space="preserve">RANGE      </w:t>
      </w:r>
      <w:r>
        <w:rPr>
          <w:rFonts w:ascii="Courier New" w:eastAsia="Times New Roman" w:hAnsi="Courier New" w:cs="Courier New"/>
          <w:sz w:val="20"/>
          <w:szCs w:val="20"/>
          <w:lang w:val="en" w:eastAsia="es-ES"/>
        </w:rPr>
        <w:t xml:space="preserve">        </w:t>
      </w:r>
      <w:r w:rsidRPr="007C1E02">
        <w:rPr>
          <w:rFonts w:ascii="Courier New" w:eastAsia="Times New Roman" w:hAnsi="Courier New" w:cs="Courier New"/>
          <w:sz w:val="20"/>
          <w:szCs w:val="20"/>
          <w:lang w:val="en" w:eastAsia="es-ES"/>
        </w:rPr>
        <w:t>Num Orders      Total Value</w:t>
      </w:r>
    </w:p>
    <w:p w14:paraId="7ECBBB49" w14:textId="77777777" w:rsidR="007C1E02" w:rsidRPr="007C1E02" w:rsidRDefault="007C1E02" w:rsidP="007C1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ES"/>
        </w:rPr>
      </w:pPr>
      <w:r w:rsidRPr="007C1E02">
        <w:rPr>
          <w:rFonts w:ascii="Courier New" w:eastAsia="Times New Roman" w:hAnsi="Courier New" w:cs="Courier New"/>
          <w:sz w:val="20"/>
          <w:szCs w:val="20"/>
          <w:lang w:val="en" w:eastAsia="es-ES"/>
        </w:rPr>
        <w:t xml:space="preserve">    0</w:t>
      </w:r>
      <w:proofErr w:type="gramStart"/>
      <w:r w:rsidRPr="007C1E02">
        <w:rPr>
          <w:rFonts w:ascii="Courier New" w:eastAsia="Times New Roman" w:hAnsi="Courier New" w:cs="Courier New"/>
          <w:sz w:val="20"/>
          <w:szCs w:val="20"/>
          <w:lang w:val="en" w:eastAsia="es-ES"/>
        </w:rPr>
        <w:t>-  99</w:t>
      </w:r>
      <w:proofErr w:type="gramEnd"/>
    </w:p>
    <w:p w14:paraId="68DCCAF7" w14:textId="77777777" w:rsidR="007C1E02" w:rsidRPr="007C1E02" w:rsidRDefault="007C1E02" w:rsidP="007C1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ES"/>
        </w:rPr>
      </w:pPr>
      <w:r w:rsidRPr="007C1E02">
        <w:rPr>
          <w:rFonts w:ascii="Courier New" w:eastAsia="Times New Roman" w:hAnsi="Courier New" w:cs="Courier New"/>
          <w:sz w:val="20"/>
          <w:szCs w:val="20"/>
          <w:lang w:val="en" w:eastAsia="es-ES"/>
        </w:rPr>
        <w:t xml:space="preserve">  100- 999</w:t>
      </w:r>
    </w:p>
    <w:p w14:paraId="796351D9" w14:textId="77777777" w:rsidR="007C1E02" w:rsidRPr="007C1E02" w:rsidRDefault="007C1E02" w:rsidP="007C1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es-ES"/>
        </w:rPr>
      </w:pPr>
      <w:r w:rsidRPr="007C1E02">
        <w:rPr>
          <w:rFonts w:ascii="Courier New" w:eastAsia="Times New Roman" w:hAnsi="Courier New" w:cs="Courier New"/>
          <w:sz w:val="20"/>
          <w:szCs w:val="20"/>
          <w:lang w:val="en" w:eastAsia="es-ES"/>
        </w:rPr>
        <w:t xml:space="preserve"> 1000-9999</w:t>
      </w:r>
    </w:p>
    <w:p w14:paraId="7247F627" w14:textId="77777777" w:rsidR="007C1E02" w:rsidRPr="007C1E02" w:rsidRDefault="007C1E02" w:rsidP="007C1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" w:eastAsia="es-ES"/>
        </w:rPr>
      </w:pPr>
      <w:r w:rsidRPr="007C1E02">
        <w:rPr>
          <w:rFonts w:ascii="Courier New" w:eastAsia="Times New Roman" w:hAnsi="Courier New" w:cs="Courier New"/>
          <w:sz w:val="20"/>
          <w:szCs w:val="20"/>
          <w:lang w:val="en" w:eastAsia="es-ES"/>
        </w:rPr>
        <w:t>10000-</w:t>
      </w:r>
    </w:p>
    <w:p w14:paraId="4DBB2DFA" w14:textId="77777777" w:rsidR="00313B99" w:rsidRPr="00313B99" w:rsidRDefault="00313B99" w:rsidP="00313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20DFBABF" w14:textId="77777777" w:rsidR="003320E7" w:rsidRDefault="00394382" w:rsidP="00313B99">
      <w:pPr>
        <w:rPr>
          <w:lang w:val="en-GB"/>
        </w:rPr>
      </w:pPr>
      <w:r>
        <w:rPr>
          <w:lang w:val="en-GB"/>
        </w:rPr>
        <w:t>Please enclose an .sql text file with the 3 queries.</w:t>
      </w:r>
    </w:p>
    <w:p w14:paraId="420BEC95" w14:textId="7A2D0E82" w:rsidR="00936CAE" w:rsidRDefault="00936CAE" w:rsidP="00936CAE">
      <w:pPr>
        <w:rPr>
          <w:rStyle w:val="sxs-lookup1"/>
          <w:rFonts w:ascii="Segoe UI" w:hAnsi="Segoe UI" w:cs="Segoe UI"/>
          <w:vanish w:val="0"/>
        </w:rPr>
      </w:pPr>
      <w:r w:rsidRPr="00936CAE">
        <w:rPr>
          <w:lang w:val="en-GB"/>
        </w:rPr>
        <w:t>(*) You can use the following link to download a free version of SQL Server (</w:t>
      </w:r>
      <w:r w:rsidRPr="00936CAE">
        <w:rPr>
          <w:rFonts w:ascii="Segoe UI" w:hAnsi="Segoe UI" w:cs="Segoe UI"/>
        </w:rPr>
        <w:t>SQL Server Express</w:t>
      </w:r>
      <w:r w:rsidRPr="00936CAE">
        <w:rPr>
          <w:rStyle w:val="sxs-lookup1"/>
          <w:rFonts w:ascii="Segoe UI" w:hAnsi="Segoe UI" w:cs="Segoe UI"/>
          <w:specVanish w:val="0"/>
        </w:rPr>
        <w:t>Get SQL Server Express</w:t>
      </w:r>
      <w:r w:rsidRPr="00936CAE">
        <w:rPr>
          <w:rStyle w:val="sxs-lookup1"/>
          <w:rFonts w:ascii="Segoe UI" w:hAnsi="Segoe UI" w:cs="Segoe UI"/>
          <w:vanish w:val="0"/>
          <w:specVanish w:val="0"/>
        </w:rPr>
        <w:t>) and the sample database</w:t>
      </w:r>
      <w:r w:rsidR="00BD1477">
        <w:rPr>
          <w:rStyle w:val="sxs-lookup1"/>
          <w:rFonts w:ascii="Segoe UI" w:hAnsi="Segoe UI" w:cs="Segoe UI"/>
          <w:vanish w:val="0"/>
          <w:specVanish w:val="0"/>
        </w:rPr>
        <w:t xml:space="preserve"> AdventureWorks from here:</w:t>
      </w:r>
    </w:p>
    <w:p w14:paraId="2D929088" w14:textId="36028347" w:rsidR="002A0AF6" w:rsidRPr="00936CAE" w:rsidRDefault="002A0AF6" w:rsidP="00936CAE">
      <w:pPr>
        <w:rPr>
          <w:lang w:val="en-GB"/>
        </w:rPr>
      </w:pPr>
      <w:r w:rsidRPr="002A0AF6">
        <w:rPr>
          <w:lang w:val="en-GB"/>
        </w:rPr>
        <w:t>https://www.microsoft.com/es-es/sql-server/sql-server-downloads</w:t>
      </w:r>
    </w:p>
    <w:p w14:paraId="5E7FD6A3" w14:textId="77777777" w:rsidR="00936CAE" w:rsidRDefault="000E1B59" w:rsidP="00936CAE">
      <w:pPr>
        <w:rPr>
          <w:lang w:val="en-GB"/>
        </w:rPr>
      </w:pPr>
      <w:hyperlink r:id="rId7" w:anchor="get_ssms" w:history="1">
        <w:r w:rsidR="00936CAE" w:rsidRPr="00AA678F">
          <w:rPr>
            <w:rStyle w:val="Hipervnculo"/>
            <w:lang w:val="en-GB"/>
          </w:rPr>
          <w:t>https://docs.microsoft.com/es-es/dotnet/framework/data/adonet/sql/linq/downloading-sample-databases#get_ssms</w:t>
        </w:r>
      </w:hyperlink>
    </w:p>
    <w:p w14:paraId="695A0221" w14:textId="77777777" w:rsidR="00936CAE" w:rsidRPr="00313B99" w:rsidRDefault="00936CAE" w:rsidP="00313B99">
      <w:pPr>
        <w:rPr>
          <w:lang w:val="en-GB"/>
        </w:rPr>
      </w:pPr>
    </w:p>
    <w:p w14:paraId="3D10A0CD" w14:textId="77777777" w:rsidR="00313B99" w:rsidRDefault="003320E7" w:rsidP="003320E7">
      <w:pPr>
        <w:rPr>
          <w:lang w:val="en-GB"/>
        </w:rPr>
      </w:pPr>
      <w:r>
        <w:rPr>
          <w:lang w:val="en-GB"/>
        </w:rPr>
        <w:t>AdventureWorks diagram:</w:t>
      </w:r>
    </w:p>
    <w:p w14:paraId="41F5B921" w14:textId="77777777" w:rsidR="003320E7" w:rsidRDefault="003320E7" w:rsidP="003320E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1DD976F" wp14:editId="5D078312">
            <wp:extent cx="7625825" cy="5467350"/>
            <wp:effectExtent l="0" t="0" r="0" b="0"/>
            <wp:docPr id="1" name="Imagen 1" descr="https://i.stack.imgur.com/rMv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rMv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036" cy="55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0CF8" w14:textId="77777777" w:rsidR="003320E7" w:rsidRDefault="00936CAE" w:rsidP="00936CAE">
      <w:pPr>
        <w:pStyle w:val="Ttulo1"/>
        <w:numPr>
          <w:ilvl w:val="0"/>
          <w:numId w:val="27"/>
        </w:numPr>
        <w:rPr>
          <w:lang w:val="es-ES"/>
        </w:rPr>
      </w:pPr>
      <w:r w:rsidRPr="00936CAE">
        <w:rPr>
          <w:lang w:val="es-ES"/>
        </w:rPr>
        <w:lastRenderedPageBreak/>
        <w:t xml:space="preserve">Exercise 2 </w:t>
      </w:r>
      <w:r>
        <w:rPr>
          <w:lang w:val="es-ES"/>
        </w:rPr>
        <w:t>–</w:t>
      </w:r>
      <w:r w:rsidRPr="00936CAE">
        <w:rPr>
          <w:lang w:val="es-ES"/>
        </w:rPr>
        <w:t xml:space="preserve"> </w:t>
      </w:r>
      <w:r>
        <w:rPr>
          <w:lang w:val="es-ES"/>
        </w:rPr>
        <w:t>C#</w:t>
      </w:r>
    </w:p>
    <w:p w14:paraId="511A41BC" w14:textId="77777777" w:rsidR="007C1E02" w:rsidRDefault="007C1E02" w:rsidP="007C1E02">
      <w:pPr>
        <w:rPr>
          <w:lang w:val="en-GB"/>
        </w:rPr>
      </w:pPr>
    </w:p>
    <w:p w14:paraId="7758B99D" w14:textId="77777777" w:rsidR="007C1E02" w:rsidRPr="007C1E02" w:rsidRDefault="007C1E02" w:rsidP="007C1E02">
      <w:pPr>
        <w:rPr>
          <w:lang w:val="en-GB"/>
        </w:rPr>
      </w:pPr>
      <w:r w:rsidRPr="007C1E02">
        <w:rPr>
          <w:lang w:val="en-GB"/>
        </w:rPr>
        <w:t>Resolution time = 60 min</w:t>
      </w:r>
    </w:p>
    <w:p w14:paraId="21D5A097" w14:textId="77777777" w:rsidR="00936CAE" w:rsidRPr="00936CAE" w:rsidRDefault="00936CAE" w:rsidP="00936CAE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Create a class "Point3D", to represent a point in 3-D space, with coordinates X, Y and Z. It must contain the following methods</w:t>
      </w:r>
      <w:r w:rsidR="00BD1477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, as the necessary getters &amp; setters</w:t>
      </w:r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:</w:t>
      </w:r>
    </w:p>
    <w:p w14:paraId="1B7E91B5" w14:textId="77777777" w:rsidR="00936CAE" w:rsidRPr="00936CAE" w:rsidRDefault="00936CAE" w:rsidP="00936CAE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</w:p>
    <w:p w14:paraId="61A87FDA" w14:textId="77777777" w:rsidR="00936CAE" w:rsidRPr="00936CAE" w:rsidRDefault="00936CAE" w:rsidP="00936CAE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MoveTo, which will change the coordinates in which the point is.</w:t>
      </w:r>
    </w:p>
    <w:p w14:paraId="183DC9C1" w14:textId="77777777" w:rsidR="00936CAE" w:rsidRPr="00936CAE" w:rsidRDefault="00936CAE" w:rsidP="00936CAE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proofErr w:type="gramStart"/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DistanceTo(</w:t>
      </w:r>
      <w:proofErr w:type="gramEnd"/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Point3D p2), to calculate the distance to another point.</w:t>
      </w:r>
    </w:p>
    <w:p w14:paraId="1571B8BF" w14:textId="77777777" w:rsidR="00936CAE" w:rsidRPr="00936CAE" w:rsidRDefault="00936CAE" w:rsidP="00936CAE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ToString, which will return a string similar to "(</w:t>
      </w:r>
      <w:proofErr w:type="gramStart"/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2,-</w:t>
      </w:r>
      <w:proofErr w:type="gramEnd"/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7,0)"</w:t>
      </w:r>
    </w:p>
    <w:p w14:paraId="46C943BD" w14:textId="77777777" w:rsidR="00936CAE" w:rsidRPr="00936CAE" w:rsidRDefault="00936CAE" w:rsidP="00936CAE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</w:p>
    <w:p w14:paraId="32388706" w14:textId="77777777" w:rsidR="00936CAE" w:rsidRPr="00FB19BB" w:rsidRDefault="00936CAE" w:rsidP="00936CAE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 xml:space="preserve">The test program must </w:t>
      </w:r>
      <w:r w:rsidR="00FB19BB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 xml:space="preserve">read the </w:t>
      </w:r>
      <w:r w:rsidR="00BD1477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data</w:t>
      </w:r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 xml:space="preserve"> of 5 points</w:t>
      </w:r>
      <w:r w:rsidR="00BD1477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 xml:space="preserve"> included in the text input file </w:t>
      </w:r>
      <w:r w:rsidR="00BD1477" w:rsidRPr="00BD1477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Input3DPoints.txt</w:t>
      </w:r>
      <w:r w:rsidRPr="00936CAE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, get data for them, and calculate (and display) the distance from the first point to the remaining four ones.</w:t>
      </w:r>
    </w:p>
    <w:p w14:paraId="3DA0B118" w14:textId="77777777" w:rsidR="00FB19BB" w:rsidRPr="00FB19BB" w:rsidRDefault="00FB19BB" w:rsidP="00936CAE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</w:p>
    <w:p w14:paraId="58B6BD3C" w14:textId="77777777" w:rsidR="00FB19BB" w:rsidRPr="00FB19BB" w:rsidRDefault="00FB19BB" w:rsidP="00FB19BB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r w:rsidRPr="00FB19BB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Please, send the visual studio project of the application, zipped, along with your comments in the code.</w:t>
      </w:r>
    </w:p>
    <w:p w14:paraId="758686A1" w14:textId="77777777" w:rsidR="00FB19BB" w:rsidRPr="00FB19BB" w:rsidRDefault="00FB19BB" w:rsidP="00FB19BB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r w:rsidRPr="00FB19BB"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(*) Visual Studio Code edition it’s ok.</w:t>
      </w:r>
    </w:p>
    <w:p w14:paraId="44E7B48A" w14:textId="77777777" w:rsidR="00936CAE" w:rsidRDefault="00936CAE" w:rsidP="00936CAE">
      <w:pPr>
        <w:rPr>
          <w:lang w:val="en-GB"/>
        </w:rPr>
      </w:pPr>
    </w:p>
    <w:p w14:paraId="0805FB43" w14:textId="77777777" w:rsidR="00FB19BB" w:rsidRDefault="00FB19BB" w:rsidP="00FB19BB">
      <w:pPr>
        <w:pStyle w:val="Ttulo1"/>
        <w:numPr>
          <w:ilvl w:val="0"/>
          <w:numId w:val="27"/>
        </w:numPr>
        <w:rPr>
          <w:lang w:val="es-ES"/>
        </w:rPr>
      </w:pPr>
      <w:r w:rsidRPr="00936CAE">
        <w:rPr>
          <w:lang w:val="es-ES"/>
        </w:rPr>
        <w:t xml:space="preserve">Exercise </w:t>
      </w:r>
      <w:r>
        <w:rPr>
          <w:lang w:val="es-ES"/>
        </w:rPr>
        <w:t>3</w:t>
      </w:r>
      <w:r w:rsidRPr="00936CAE">
        <w:rPr>
          <w:lang w:val="es-ES"/>
        </w:rPr>
        <w:t xml:space="preserve"> </w:t>
      </w:r>
      <w:r>
        <w:rPr>
          <w:lang w:val="es-ES"/>
        </w:rPr>
        <w:t>–</w:t>
      </w:r>
      <w:r w:rsidRPr="00936CAE">
        <w:rPr>
          <w:lang w:val="es-ES"/>
        </w:rPr>
        <w:t xml:space="preserve"> </w:t>
      </w:r>
      <w:r>
        <w:rPr>
          <w:lang w:val="es-ES"/>
        </w:rPr>
        <w:t>English</w:t>
      </w:r>
    </w:p>
    <w:p w14:paraId="6884E6BF" w14:textId="77777777" w:rsidR="00FB19BB" w:rsidRDefault="00FB19BB" w:rsidP="00936CAE">
      <w:pPr>
        <w:rPr>
          <w:lang w:val="en-GB"/>
        </w:rPr>
      </w:pPr>
    </w:p>
    <w:p w14:paraId="4D950A13" w14:textId="77777777" w:rsidR="007C1E02" w:rsidRPr="007C1E02" w:rsidRDefault="007C1E02" w:rsidP="007C1E02">
      <w:pPr>
        <w:rPr>
          <w:lang w:val="en-GB"/>
        </w:rPr>
      </w:pPr>
      <w:r w:rsidRPr="007C1E02">
        <w:rPr>
          <w:lang w:val="en-GB"/>
        </w:rPr>
        <w:t xml:space="preserve">Resolution time = </w:t>
      </w:r>
      <w:r>
        <w:rPr>
          <w:lang w:val="en-GB"/>
        </w:rPr>
        <w:t>15</w:t>
      </w:r>
      <w:r w:rsidRPr="007C1E02">
        <w:rPr>
          <w:lang w:val="en-GB"/>
        </w:rPr>
        <w:t xml:space="preserve"> min</w:t>
      </w:r>
    </w:p>
    <w:p w14:paraId="69B048D3" w14:textId="77777777" w:rsidR="00FB19BB" w:rsidRPr="00FB19BB" w:rsidRDefault="00FB19BB" w:rsidP="00FB19BB">
      <w:pPr>
        <w:spacing w:after="0" w:line="240" w:lineRule="auto"/>
        <w:jc w:val="both"/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</w:pPr>
      <w:r>
        <w:rPr>
          <w:rFonts w:asciiTheme="majorHAnsi" w:eastAsia="Times New Roman" w:hAnsiTheme="majorHAnsi" w:cs="Times New Roman"/>
          <w:color w:val="212529"/>
          <w:sz w:val="24"/>
          <w:szCs w:val="24"/>
          <w:lang w:val="en-GB" w:eastAsia="es-ES"/>
        </w:rPr>
        <w:t>Write an informal letter (100 words) trying to convince a colleague from abroad to come to study or work to Barcelona or Sant Cugat.</w:t>
      </w:r>
    </w:p>
    <w:p w14:paraId="2AE6C342" w14:textId="77777777" w:rsidR="00FB19BB" w:rsidRPr="00936CAE" w:rsidRDefault="00FB19BB" w:rsidP="00936CAE">
      <w:pPr>
        <w:rPr>
          <w:lang w:val="en-GB"/>
        </w:rPr>
      </w:pPr>
    </w:p>
    <w:sectPr w:rsidR="00FB19BB" w:rsidRPr="00936CAE" w:rsidSect="00313B99">
      <w:footerReference w:type="default" r:id="rId9"/>
      <w:pgSz w:w="16838" w:h="11906" w:orient="landscape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5369" w14:textId="77777777" w:rsidR="000E1B59" w:rsidRDefault="000E1B59">
      <w:pPr>
        <w:spacing w:after="0" w:line="240" w:lineRule="auto"/>
      </w:pPr>
      <w:r>
        <w:separator/>
      </w:r>
    </w:p>
  </w:endnote>
  <w:endnote w:type="continuationSeparator" w:id="0">
    <w:p w14:paraId="59180ECC" w14:textId="77777777" w:rsidR="000E1B59" w:rsidRDefault="000E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Kaiti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4A872" w14:textId="77777777" w:rsidR="0013591F" w:rsidRDefault="000A0F9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532C" w14:textId="77777777" w:rsidR="000E1B59" w:rsidRDefault="000E1B59">
      <w:pPr>
        <w:spacing w:after="0" w:line="240" w:lineRule="auto"/>
      </w:pPr>
      <w:r>
        <w:separator/>
      </w:r>
    </w:p>
  </w:footnote>
  <w:footnote w:type="continuationSeparator" w:id="0">
    <w:p w14:paraId="7D03D2E9" w14:textId="77777777" w:rsidR="000E1B59" w:rsidRDefault="000E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52BB2"/>
    <w:multiLevelType w:val="hybridMultilevel"/>
    <w:tmpl w:val="C9DCA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17D4C"/>
    <w:multiLevelType w:val="hybridMultilevel"/>
    <w:tmpl w:val="0FE40A6A"/>
    <w:lvl w:ilvl="0" w:tplc="89B8ECAC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3000F">
      <w:start w:val="1"/>
      <w:numFmt w:val="decimal"/>
      <w:lvlText w:val="%2."/>
      <w:lvlJc w:val="left"/>
      <w:pPr>
        <w:ind w:left="1785" w:hanging="360"/>
      </w:pPr>
    </w:lvl>
    <w:lvl w:ilvl="2" w:tplc="040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359B35CC"/>
    <w:multiLevelType w:val="hybridMultilevel"/>
    <w:tmpl w:val="1ACE915C"/>
    <w:lvl w:ilvl="0" w:tplc="A01CC6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A10"/>
    <w:multiLevelType w:val="hybridMultilevel"/>
    <w:tmpl w:val="43A8119E"/>
    <w:lvl w:ilvl="0" w:tplc="0C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42197AC8"/>
    <w:multiLevelType w:val="hybridMultilevel"/>
    <w:tmpl w:val="60AC245A"/>
    <w:lvl w:ilvl="0" w:tplc="BAA4D0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222222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320DA"/>
    <w:multiLevelType w:val="hybridMultilevel"/>
    <w:tmpl w:val="43A81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7" w15:restartNumberingAfterBreak="0">
    <w:nsid w:val="47DB6371"/>
    <w:multiLevelType w:val="hybridMultilevel"/>
    <w:tmpl w:val="1D5E22FC"/>
    <w:lvl w:ilvl="0" w:tplc="8D1AC41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16344"/>
    <w:multiLevelType w:val="multilevel"/>
    <w:tmpl w:val="EA5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CF7C17"/>
    <w:multiLevelType w:val="hybridMultilevel"/>
    <w:tmpl w:val="43A811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22"/>
  </w:num>
  <w:num w:numId="14">
    <w:abstractNumId w:val="21"/>
  </w:num>
  <w:num w:numId="15">
    <w:abstractNumId w:val="24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0"/>
  </w:num>
  <w:num w:numId="29">
    <w:abstractNumId w:val="14"/>
  </w:num>
  <w:num w:numId="30">
    <w:abstractNumId w:val="12"/>
  </w:num>
  <w:num w:numId="31">
    <w:abstractNumId w:val="13"/>
  </w:num>
  <w:num w:numId="32">
    <w:abstractNumId w:val="20"/>
  </w:num>
  <w:num w:numId="33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E7"/>
    <w:rsid w:val="000A0F9B"/>
    <w:rsid w:val="000E1B59"/>
    <w:rsid w:val="00123E1E"/>
    <w:rsid w:val="00127887"/>
    <w:rsid w:val="0013591F"/>
    <w:rsid w:val="001D5841"/>
    <w:rsid w:val="00216BF8"/>
    <w:rsid w:val="00241E99"/>
    <w:rsid w:val="0024640E"/>
    <w:rsid w:val="002A0AF6"/>
    <w:rsid w:val="002C1B16"/>
    <w:rsid w:val="002E0C62"/>
    <w:rsid w:val="00313B99"/>
    <w:rsid w:val="003320E7"/>
    <w:rsid w:val="00394382"/>
    <w:rsid w:val="0073546C"/>
    <w:rsid w:val="00771F16"/>
    <w:rsid w:val="0078294C"/>
    <w:rsid w:val="007C1E02"/>
    <w:rsid w:val="008B6008"/>
    <w:rsid w:val="00936CAE"/>
    <w:rsid w:val="00971DEC"/>
    <w:rsid w:val="00B64B70"/>
    <w:rsid w:val="00B66857"/>
    <w:rsid w:val="00BA3B94"/>
    <w:rsid w:val="00BD1477"/>
    <w:rsid w:val="00BE474E"/>
    <w:rsid w:val="00C07BE9"/>
    <w:rsid w:val="00D14E10"/>
    <w:rsid w:val="00EB593D"/>
    <w:rsid w:val="00F51751"/>
    <w:rsid w:val="00F93010"/>
    <w:rsid w:val="00F9577D"/>
    <w:rsid w:val="00FB19BB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030E7"/>
  <w15:chartTrackingRefBased/>
  <w15:docId w15:val="{6428496E-3E1A-41F3-8634-600C63A1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tulo7">
    <w:name w:val="heading 7"/>
    <w:basedOn w:val="Normal"/>
    <w:next w:val="Normal"/>
    <w:link w:val="Ttulo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tulo8">
    <w:name w:val="heading 8"/>
    <w:basedOn w:val="Normal"/>
    <w:next w:val="Normal"/>
    <w:link w:val="Ttulo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tulo9">
    <w:name w:val="heading 9"/>
    <w:basedOn w:val="Normal"/>
    <w:next w:val="Normal"/>
    <w:link w:val="Ttulo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A0F9B"/>
    <w:rPr>
      <w:color w:val="404040" w:themeColor="text1" w:themeTint="BF"/>
      <w:spacing w:val="1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A0F9B"/>
    <w:rPr>
      <w:i/>
      <w:iCs/>
      <w:color w:val="0D567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character" w:customStyle="1" w:styleId="sxs-lookup1">
    <w:name w:val="sxs-lookup1"/>
    <w:basedOn w:val="Fuentedeprrafopredeter"/>
    <w:rsid w:val="003320E7"/>
    <w:rPr>
      <w:vanish/>
      <w:webHidden w:val="0"/>
      <w:specVanish w:val="0"/>
    </w:rPr>
  </w:style>
  <w:style w:type="character" w:styleId="Mencinsinresolver">
    <w:name w:val="Unresolved Mention"/>
    <w:basedOn w:val="Fuentedeprrafopredeter"/>
    <w:uiPriority w:val="99"/>
    <w:semiHidden/>
    <w:unhideWhenUsed/>
    <w:rsid w:val="003320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73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5368">
                          <w:marLeft w:val="0"/>
                          <w:marRight w:val="0"/>
                          <w:marTop w:val="0"/>
                          <w:marBottom w:val="2160"/>
                          <w:divBdr>
                            <w:top w:val="single" w:sz="6" w:space="0" w:color="EE830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dotnet/framework/data/adonet/sql/linq/downloading-sample-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astella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blanco).dotx</Template>
  <TotalTime>0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 Castella</dc:creator>
  <cp:keywords/>
  <dc:description/>
  <cp:lastModifiedBy>Garcia, Alberto (KMSTC)</cp:lastModifiedBy>
  <cp:revision>4</cp:revision>
  <dcterms:created xsi:type="dcterms:W3CDTF">2019-07-16T09:51:00Z</dcterms:created>
  <dcterms:modified xsi:type="dcterms:W3CDTF">2022-02-17T15:43:00Z</dcterms:modified>
</cp:coreProperties>
</file>